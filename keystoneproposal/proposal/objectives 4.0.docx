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21" w:rsidRPr="00550BFA" w:rsidRDefault="00E02021" w:rsidP="00517DC2">
      <w:pPr>
        <w:tabs>
          <w:tab w:val="left" w:pos="6286"/>
        </w:tabs>
        <w:jc w:val="both"/>
        <w:rPr>
          <w:sz w:val="32"/>
          <w:lang w:eastAsia="zh-CN"/>
        </w:rPr>
      </w:pPr>
      <w:r w:rsidRPr="00550BFA">
        <w:rPr>
          <w:rFonts w:hint="eastAsia"/>
          <w:sz w:val="32"/>
          <w:lang w:eastAsia="zh-CN"/>
        </w:rPr>
        <w:t>Describe the objectives of the research.</w:t>
      </w:r>
    </w:p>
    <w:p w:rsidR="00E1392C" w:rsidRPr="000A5DCB" w:rsidRDefault="00E1392C" w:rsidP="000A5DCB">
      <w:pPr>
        <w:spacing w:line="276" w:lineRule="auto"/>
        <w:rPr>
          <w:sz w:val="24"/>
          <w:szCs w:val="24"/>
        </w:rPr>
      </w:pPr>
      <w:r w:rsidRPr="000A5DCB">
        <w:rPr>
          <w:sz w:val="24"/>
          <w:szCs w:val="24"/>
        </w:rPr>
        <w:t>Low efficiency in massive data query, lack of unified data specification, and short in supporting space-time property of data are serious problems to be solved</w:t>
      </w:r>
      <w:r w:rsidRPr="000A5DCB">
        <w:rPr>
          <w:rFonts w:hint="eastAsia"/>
          <w:sz w:val="24"/>
          <w:szCs w:val="24"/>
        </w:rPr>
        <w:t xml:space="preserve"> today. </w:t>
      </w:r>
      <w:r w:rsidRPr="000A5DCB">
        <w:rPr>
          <w:sz w:val="24"/>
          <w:szCs w:val="24"/>
        </w:rPr>
        <w:t>In this project, we need to analyze data with space or time characteristics</w:t>
      </w:r>
      <w:r w:rsidRPr="000A5DCB">
        <w:rPr>
          <w:rFonts w:hint="eastAsia"/>
          <w:sz w:val="24"/>
          <w:szCs w:val="24"/>
        </w:rPr>
        <w:t>. And use the result to extracts the needed data pieces from the huge amount of data. At last we use</w:t>
      </w:r>
      <w:r w:rsidRPr="000A5DCB">
        <w:rPr>
          <w:sz w:val="24"/>
          <w:szCs w:val="24"/>
        </w:rPr>
        <w:t xml:space="preserve"> the obtained results for projections</w:t>
      </w:r>
      <w:r w:rsidRPr="000A5DCB">
        <w:rPr>
          <w:rFonts w:hint="eastAsia"/>
          <w:sz w:val="24"/>
          <w:szCs w:val="24"/>
        </w:rPr>
        <w:t xml:space="preserve">, comparison and </w:t>
      </w:r>
      <w:r w:rsidRPr="000A5DCB">
        <w:rPr>
          <w:sz w:val="24"/>
          <w:szCs w:val="24"/>
        </w:rPr>
        <w:t xml:space="preserve">draw </w:t>
      </w:r>
      <w:r w:rsidRPr="000A5DCB">
        <w:rPr>
          <w:rFonts w:hint="eastAsia"/>
          <w:sz w:val="24"/>
          <w:szCs w:val="24"/>
        </w:rPr>
        <w:t xml:space="preserve">the </w:t>
      </w:r>
      <w:r w:rsidRPr="000A5DCB">
        <w:rPr>
          <w:sz w:val="24"/>
          <w:szCs w:val="24"/>
        </w:rPr>
        <w:t>relevant conclusions.</w:t>
      </w:r>
    </w:p>
    <w:p w:rsidR="00E1392C" w:rsidRPr="00517DC2" w:rsidRDefault="00517DC2" w:rsidP="00517DC2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E1392C" w:rsidRPr="00517DC2">
        <w:rPr>
          <w:rFonts w:hint="eastAsia"/>
          <w:sz w:val="24"/>
          <w:szCs w:val="24"/>
        </w:rPr>
        <w:t>Question1</w:t>
      </w:r>
      <w:r>
        <w:rPr>
          <w:rFonts w:hint="eastAsia"/>
          <w:sz w:val="24"/>
          <w:szCs w:val="24"/>
          <w:lang w:eastAsia="zh-CN"/>
        </w:rPr>
        <w:t xml:space="preserve">: </w:t>
      </w:r>
      <w:r w:rsidR="00E1392C" w:rsidRPr="00517DC2">
        <w:rPr>
          <w:rFonts w:hint="eastAsia"/>
          <w:sz w:val="24"/>
          <w:szCs w:val="24"/>
        </w:rPr>
        <w:t>How to analyze the huge amounts of data the sensors collect?</w:t>
      </w:r>
    </w:p>
    <w:p w:rsidR="00E1392C" w:rsidRPr="00517DC2" w:rsidRDefault="00E1392C" w:rsidP="00517DC2">
      <w:pPr>
        <w:pStyle w:val="af0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517DC2">
        <w:rPr>
          <w:sz w:val="24"/>
          <w:szCs w:val="24"/>
        </w:rPr>
        <w:t>Classifying the data according to property characteristic</w:t>
      </w:r>
    </w:p>
    <w:p w:rsidR="00517DC2" w:rsidRDefault="00E1392C" w:rsidP="00517DC2">
      <w:pPr>
        <w:pStyle w:val="af0"/>
        <w:numPr>
          <w:ilvl w:val="0"/>
          <w:numId w:val="23"/>
        </w:numPr>
        <w:spacing w:line="276" w:lineRule="auto"/>
        <w:rPr>
          <w:rFonts w:hint="eastAsia"/>
          <w:sz w:val="24"/>
          <w:szCs w:val="24"/>
        </w:rPr>
      </w:pPr>
      <w:r w:rsidRPr="00517DC2">
        <w:rPr>
          <w:sz w:val="24"/>
          <w:szCs w:val="24"/>
        </w:rPr>
        <w:t>Fitting the treated data to correlation function</w:t>
      </w:r>
      <w:r w:rsidR="006C755F" w:rsidRPr="00517DC2">
        <w:rPr>
          <w:sz w:val="24"/>
          <w:szCs w:val="24"/>
          <w:vertAlign w:val="superscript"/>
        </w:rPr>
        <w:t>[8]</w:t>
      </w:r>
    </w:p>
    <w:p w:rsidR="006C755F" w:rsidRPr="00517DC2" w:rsidRDefault="00517DC2" w:rsidP="00517DC2">
      <w:pPr>
        <w:pStyle w:val="af0"/>
        <w:spacing w:line="276" w:lineRule="auto"/>
        <w:ind w:left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2. </w:t>
      </w:r>
      <w:r w:rsidR="006C755F" w:rsidRPr="00517DC2">
        <w:rPr>
          <w:sz w:val="24"/>
          <w:szCs w:val="24"/>
        </w:rPr>
        <w:t>Question2: How to use the data to fit better correlation functions?</w:t>
      </w:r>
    </w:p>
    <w:p w:rsidR="007A5823" w:rsidRDefault="007A5823" w:rsidP="00517DC2">
      <w:pPr>
        <w:pStyle w:val="af0"/>
        <w:numPr>
          <w:ilvl w:val="0"/>
          <w:numId w:val="25"/>
        </w:num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Using the method in data mining:</w:t>
      </w:r>
    </w:p>
    <w:p w:rsidR="006C755F" w:rsidRPr="00517DC2" w:rsidRDefault="006C755F" w:rsidP="007A5823">
      <w:pPr>
        <w:pStyle w:val="af0"/>
        <w:spacing w:line="276" w:lineRule="auto"/>
        <w:ind w:left="420"/>
        <w:rPr>
          <w:sz w:val="24"/>
          <w:szCs w:val="24"/>
        </w:rPr>
      </w:pPr>
      <w:r w:rsidRPr="00517DC2">
        <w:rPr>
          <w:sz w:val="24"/>
          <w:szCs w:val="24"/>
        </w:rPr>
        <w:t>Handling the data with Bernstein- Bézier curve</w:t>
      </w:r>
      <w:r w:rsidR="00744F3F" w:rsidRPr="00517DC2">
        <w:rPr>
          <w:sz w:val="24"/>
          <w:szCs w:val="24"/>
          <w:vertAlign w:val="superscript"/>
        </w:rPr>
        <w:t>[9</w:t>
      </w:r>
      <w:r w:rsidRPr="00517DC2">
        <w:rPr>
          <w:sz w:val="24"/>
          <w:szCs w:val="24"/>
          <w:vertAlign w:val="superscript"/>
        </w:rPr>
        <w:t>]</w:t>
      </w:r>
    </w:p>
    <w:p w:rsidR="00BD025E" w:rsidRPr="00BD025E" w:rsidRDefault="007A5823" w:rsidP="00BD025E">
      <w:pPr>
        <w:pStyle w:val="af0"/>
        <w:numPr>
          <w:ilvl w:val="0"/>
          <w:numId w:val="25"/>
        </w:num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Using the method </w:t>
      </w:r>
      <w:r w:rsidR="00BD025E">
        <w:rPr>
          <w:rFonts w:hint="eastAsia"/>
          <w:sz w:val="24"/>
          <w:szCs w:val="24"/>
          <w:lang w:eastAsia="zh-CN"/>
        </w:rPr>
        <w:t>in machine learning:</w:t>
      </w:r>
    </w:p>
    <w:p w:rsidR="00367340" w:rsidRDefault="007A5823" w:rsidP="00BD025E">
      <w:pPr>
        <w:pStyle w:val="af0"/>
        <w:spacing w:line="276" w:lineRule="auto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Combining </w:t>
      </w:r>
      <w:r>
        <w:rPr>
          <w:sz w:val="24"/>
          <w:szCs w:val="24"/>
          <w:lang w:eastAsia="zh-CN"/>
        </w:rPr>
        <w:t>supervise</w:t>
      </w:r>
      <w:r>
        <w:rPr>
          <w:rFonts w:hint="eastAsia"/>
          <w:sz w:val="24"/>
          <w:szCs w:val="24"/>
          <w:lang w:eastAsia="zh-CN"/>
        </w:rPr>
        <w:t xml:space="preserve"> learning and </w:t>
      </w:r>
      <w:r>
        <w:rPr>
          <w:sz w:val="24"/>
          <w:szCs w:val="24"/>
          <w:lang w:eastAsia="zh-CN"/>
        </w:rPr>
        <w:t>unsupervised</w:t>
      </w:r>
      <w:r>
        <w:rPr>
          <w:rFonts w:hint="eastAsia"/>
          <w:sz w:val="24"/>
          <w:szCs w:val="24"/>
          <w:lang w:eastAsia="zh-CN"/>
        </w:rPr>
        <w:t xml:space="preserve"> learning to h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  <w:lang w:eastAsia="zh-CN"/>
        </w:rPr>
        <w:t>le</w:t>
      </w:r>
      <w:r>
        <w:rPr>
          <w:sz w:val="24"/>
          <w:szCs w:val="24"/>
        </w:rPr>
        <w:t xml:space="preserve"> the data</w:t>
      </w:r>
    </w:p>
    <w:p w:rsidR="006C755F" w:rsidRPr="00517DC2" w:rsidRDefault="006C755F" w:rsidP="00517DC2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517DC2">
        <w:rPr>
          <w:sz w:val="24"/>
          <w:szCs w:val="24"/>
        </w:rPr>
        <w:t>Storing the underlying data with NoSQL database</w:t>
      </w:r>
    </w:p>
    <w:p w:rsidR="006C755F" w:rsidRPr="00517DC2" w:rsidRDefault="006C755F" w:rsidP="00517DC2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517DC2">
        <w:rPr>
          <w:sz w:val="24"/>
          <w:szCs w:val="24"/>
        </w:rPr>
        <w:t>Classifying the data while storage, and a</w:t>
      </w:r>
      <w:r w:rsidR="00744F3F" w:rsidRPr="00517DC2">
        <w:rPr>
          <w:sz w:val="24"/>
          <w:szCs w:val="24"/>
        </w:rPr>
        <w:t xml:space="preserve">dd semantic meaning with tags </w:t>
      </w:r>
      <w:r w:rsidR="00744F3F" w:rsidRPr="00517DC2">
        <w:rPr>
          <w:sz w:val="24"/>
          <w:szCs w:val="24"/>
          <w:vertAlign w:val="superscript"/>
        </w:rPr>
        <w:t>[10]</w:t>
      </w:r>
    </w:p>
    <w:p w:rsidR="006C755F" w:rsidRPr="00517DC2" w:rsidRDefault="006C755F" w:rsidP="00517DC2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517DC2">
        <w:rPr>
          <w:sz w:val="24"/>
          <w:szCs w:val="24"/>
        </w:rPr>
        <w:t>Avoiding traversal algorithm</w:t>
      </w:r>
    </w:p>
    <w:p w:rsidR="00E1392C" w:rsidRPr="00517DC2" w:rsidRDefault="006C755F" w:rsidP="00517DC2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517DC2">
        <w:rPr>
          <w:sz w:val="24"/>
          <w:szCs w:val="24"/>
        </w:rPr>
        <w:t xml:space="preserve">Using </w:t>
      </w:r>
      <w:r w:rsidR="00744F3F" w:rsidRPr="00517DC2">
        <w:rPr>
          <w:sz w:val="24"/>
          <w:szCs w:val="24"/>
        </w:rPr>
        <w:t xml:space="preserve">parallel computing </w:t>
      </w:r>
      <w:r w:rsidR="00744F3F" w:rsidRPr="00517DC2">
        <w:rPr>
          <w:sz w:val="24"/>
          <w:szCs w:val="24"/>
          <w:vertAlign w:val="superscript"/>
        </w:rPr>
        <w:t>[11], [12]</w:t>
      </w:r>
      <w:r w:rsidRPr="00517DC2">
        <w:rPr>
          <w:sz w:val="24"/>
          <w:szCs w:val="24"/>
        </w:rPr>
        <w:t xml:space="preserve"> to optimize the algorithm</w:t>
      </w:r>
    </w:p>
    <w:p w:rsidR="00744F3F" w:rsidRPr="002362CE" w:rsidRDefault="00517DC2" w:rsidP="00517DC2">
      <w:pPr>
        <w:pStyle w:val="af0"/>
        <w:spacing w:line="276" w:lineRule="auto"/>
        <w:ind w:left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3. </w:t>
      </w:r>
      <w:r w:rsidR="00744F3F" w:rsidRPr="002362CE">
        <w:rPr>
          <w:sz w:val="24"/>
          <w:szCs w:val="24"/>
        </w:rPr>
        <w:t>Question3: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744F3F" w:rsidRPr="002362CE">
        <w:rPr>
          <w:sz w:val="24"/>
          <w:szCs w:val="24"/>
        </w:rPr>
        <w:t>How to search the required data fragments from the big amount of data?</w:t>
      </w:r>
    </w:p>
    <w:p w:rsidR="00744F3F" w:rsidRPr="00517DC2" w:rsidRDefault="00744F3F" w:rsidP="00517DC2">
      <w:pPr>
        <w:pStyle w:val="af0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517DC2">
        <w:rPr>
          <w:sz w:val="24"/>
          <w:szCs w:val="24"/>
        </w:rPr>
        <w:t xml:space="preserve">Using the idea of feature extraction </w:t>
      </w:r>
      <w:r w:rsidRPr="00517DC2">
        <w:rPr>
          <w:sz w:val="24"/>
          <w:szCs w:val="24"/>
          <w:vertAlign w:val="superscript"/>
        </w:rPr>
        <w:t>[13]</w:t>
      </w:r>
      <w:r w:rsidRPr="00517DC2">
        <w:rPr>
          <w:sz w:val="24"/>
          <w:szCs w:val="24"/>
        </w:rPr>
        <w:t xml:space="preserve"> to find pieces of data</w:t>
      </w:r>
    </w:p>
    <w:p w:rsidR="00744F3F" w:rsidRPr="00517DC2" w:rsidRDefault="00744F3F" w:rsidP="00517DC2">
      <w:pPr>
        <w:pStyle w:val="af0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517DC2">
        <w:rPr>
          <w:sz w:val="24"/>
          <w:szCs w:val="24"/>
        </w:rPr>
        <w:t xml:space="preserve">Using the idea of pattern recognition </w:t>
      </w:r>
      <w:r w:rsidRPr="00517DC2">
        <w:rPr>
          <w:sz w:val="24"/>
          <w:szCs w:val="24"/>
          <w:vertAlign w:val="superscript"/>
        </w:rPr>
        <w:t>[14]</w:t>
      </w:r>
      <w:r w:rsidRPr="00517DC2">
        <w:rPr>
          <w:sz w:val="24"/>
          <w:szCs w:val="24"/>
        </w:rPr>
        <w:t xml:space="preserve"> to find pieces of data</w:t>
      </w:r>
    </w:p>
    <w:p w:rsidR="00E1392C" w:rsidRPr="00517DC2" w:rsidRDefault="00744F3F" w:rsidP="00517DC2">
      <w:pPr>
        <w:pStyle w:val="af0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517DC2">
        <w:rPr>
          <w:sz w:val="24"/>
          <w:szCs w:val="24"/>
        </w:rPr>
        <w:t>Determining the trend of the data through the correlation function</w:t>
      </w:r>
    </w:p>
    <w:p w:rsidR="00744F3F" w:rsidRPr="002362CE" w:rsidRDefault="00517DC2" w:rsidP="00517DC2">
      <w:pPr>
        <w:pStyle w:val="af0"/>
        <w:spacing w:line="276" w:lineRule="auto"/>
        <w:ind w:left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4. </w:t>
      </w:r>
      <w:r w:rsidR="00744F3F" w:rsidRPr="002362CE">
        <w:rPr>
          <w:rFonts w:hint="eastAsia"/>
          <w:sz w:val="24"/>
          <w:szCs w:val="24"/>
        </w:rPr>
        <w:t xml:space="preserve">Question4: Where can we use the </w:t>
      </w:r>
      <w:r w:rsidR="00744F3F" w:rsidRPr="002362CE">
        <w:rPr>
          <w:sz w:val="24"/>
          <w:szCs w:val="24"/>
        </w:rPr>
        <w:t xml:space="preserve">result </w:t>
      </w:r>
      <w:r w:rsidR="00744F3F" w:rsidRPr="002362CE">
        <w:rPr>
          <w:rFonts w:hint="eastAsia"/>
          <w:sz w:val="24"/>
          <w:szCs w:val="24"/>
        </w:rPr>
        <w:t xml:space="preserve">we </w:t>
      </w:r>
      <w:r w:rsidR="00744F3F" w:rsidRPr="002362CE">
        <w:rPr>
          <w:sz w:val="24"/>
          <w:szCs w:val="24"/>
        </w:rPr>
        <w:t>obtained?</w:t>
      </w:r>
    </w:p>
    <w:p w:rsidR="00744F3F" w:rsidRPr="00517DC2" w:rsidRDefault="00744F3F" w:rsidP="00517DC2">
      <w:pPr>
        <w:pStyle w:val="af0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517DC2">
        <w:rPr>
          <w:rFonts w:hint="eastAsia"/>
          <w:sz w:val="24"/>
          <w:szCs w:val="24"/>
        </w:rPr>
        <w:t>O</w:t>
      </w:r>
      <w:r w:rsidRPr="00517DC2">
        <w:rPr>
          <w:sz w:val="24"/>
          <w:szCs w:val="24"/>
        </w:rPr>
        <w:t>ptimizing data query</w:t>
      </w:r>
    </w:p>
    <w:p w:rsidR="00744F3F" w:rsidRPr="00517DC2" w:rsidRDefault="00744F3F" w:rsidP="00517DC2">
      <w:pPr>
        <w:pStyle w:val="af0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517DC2">
        <w:rPr>
          <w:rFonts w:hint="eastAsia"/>
          <w:sz w:val="24"/>
          <w:szCs w:val="24"/>
        </w:rPr>
        <w:t>Helpful for the data projection</w:t>
      </w:r>
    </w:p>
    <w:p w:rsidR="00744F3F" w:rsidRPr="00517DC2" w:rsidRDefault="00744F3F" w:rsidP="00517DC2">
      <w:pPr>
        <w:pStyle w:val="af0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517DC2">
        <w:rPr>
          <w:rFonts w:hint="eastAsia"/>
          <w:sz w:val="24"/>
          <w:szCs w:val="24"/>
        </w:rPr>
        <w:t>Helpful for the data comparison</w:t>
      </w:r>
    </w:p>
    <w:p w:rsidR="00576784" w:rsidRPr="000A5DCB" w:rsidRDefault="00576784" w:rsidP="000A5DCB">
      <w:pPr>
        <w:spacing w:line="276" w:lineRule="auto"/>
        <w:rPr>
          <w:sz w:val="24"/>
          <w:szCs w:val="24"/>
        </w:rPr>
      </w:pPr>
    </w:p>
    <w:p w:rsidR="00744F3F" w:rsidRPr="00576784" w:rsidRDefault="00744F3F" w:rsidP="00576784">
      <w:pPr>
        <w:spacing w:line="276" w:lineRule="auto"/>
        <w:rPr>
          <w:sz w:val="24"/>
          <w:szCs w:val="24"/>
        </w:rPr>
      </w:pPr>
      <w:r w:rsidRPr="00576784">
        <w:rPr>
          <w:sz w:val="24"/>
          <w:szCs w:val="24"/>
        </w:rPr>
        <w:t>Innovation and project characteristics</w:t>
      </w:r>
      <w:r w:rsidRPr="00576784">
        <w:rPr>
          <w:rFonts w:hint="eastAsia"/>
          <w:sz w:val="24"/>
          <w:szCs w:val="24"/>
        </w:rPr>
        <w:t>:</w:t>
      </w:r>
    </w:p>
    <w:p w:rsidR="00744F3F" w:rsidRPr="000A5DCB" w:rsidRDefault="00744F3F" w:rsidP="00367340">
      <w:pPr>
        <w:spacing w:line="276" w:lineRule="auto"/>
        <w:rPr>
          <w:sz w:val="24"/>
          <w:szCs w:val="24"/>
        </w:rPr>
      </w:pPr>
      <w:r w:rsidRPr="000A5DCB">
        <w:rPr>
          <w:rFonts w:hint="eastAsia"/>
          <w:sz w:val="24"/>
          <w:szCs w:val="24"/>
        </w:rPr>
        <w:t>There are f</w:t>
      </w:r>
      <w:r w:rsidR="00367340">
        <w:rPr>
          <w:rFonts w:hint="eastAsia"/>
          <w:sz w:val="24"/>
          <w:szCs w:val="24"/>
        </w:rPr>
        <w:t>ive</w:t>
      </w:r>
      <w:r w:rsidRPr="000A5DCB">
        <w:rPr>
          <w:rFonts w:hint="eastAsia"/>
          <w:sz w:val="24"/>
          <w:szCs w:val="24"/>
        </w:rPr>
        <w:t xml:space="preserve"> aspects of innovation in our project:</w:t>
      </w:r>
    </w:p>
    <w:p w:rsidR="00744F3F" w:rsidRPr="000A5DCB" w:rsidRDefault="00367340" w:rsidP="000A5DC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744F3F" w:rsidRPr="000A5DCB">
        <w:rPr>
          <w:rFonts w:hint="eastAsia"/>
          <w:sz w:val="24"/>
          <w:szCs w:val="24"/>
        </w:rPr>
        <w:t>. U</w:t>
      </w:r>
      <w:r w:rsidR="00744F3F" w:rsidRPr="000A5DCB">
        <w:rPr>
          <w:sz w:val="24"/>
          <w:szCs w:val="24"/>
        </w:rPr>
        <w:t>sing parallel computing to improve optimization data query</w:t>
      </w:r>
    </w:p>
    <w:p w:rsidR="00744F3F" w:rsidRPr="000A5DCB" w:rsidRDefault="00367340" w:rsidP="000A5DC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744F3F" w:rsidRPr="000A5DCB">
        <w:rPr>
          <w:rFonts w:hint="eastAsia"/>
          <w:sz w:val="24"/>
          <w:szCs w:val="24"/>
        </w:rPr>
        <w:t xml:space="preserve">. Storing data with </w:t>
      </w:r>
      <w:r w:rsidR="00744F3F" w:rsidRPr="000A5DCB">
        <w:rPr>
          <w:sz w:val="24"/>
          <w:szCs w:val="24"/>
        </w:rPr>
        <w:t>classification</w:t>
      </w:r>
      <w:r w:rsidR="00744F3F" w:rsidRPr="000A5DCB">
        <w:rPr>
          <w:rFonts w:hint="eastAsia"/>
          <w:sz w:val="24"/>
          <w:szCs w:val="24"/>
        </w:rPr>
        <w:t xml:space="preserve"> tag</w:t>
      </w:r>
    </w:p>
    <w:p w:rsidR="00651AFD" w:rsidRDefault="00367340" w:rsidP="000A5DCB">
      <w:pPr>
        <w:spacing w:line="276" w:lineRule="auto"/>
        <w:rPr>
          <w:rFonts w:eastAsia="MS Mincho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744F3F" w:rsidRPr="000A5DCB">
        <w:rPr>
          <w:rFonts w:hint="eastAsia"/>
          <w:sz w:val="24"/>
          <w:szCs w:val="24"/>
        </w:rPr>
        <w:t xml:space="preserve">. </w:t>
      </w:r>
      <w:r w:rsidR="00744F3F" w:rsidRPr="000A5DCB">
        <w:rPr>
          <w:sz w:val="24"/>
          <w:szCs w:val="24"/>
        </w:rPr>
        <w:t xml:space="preserve">Using </w:t>
      </w:r>
      <w:r w:rsidR="00744F3F" w:rsidRPr="000A5DCB">
        <w:rPr>
          <w:rFonts w:hint="eastAsia"/>
          <w:sz w:val="24"/>
          <w:szCs w:val="24"/>
        </w:rPr>
        <w:t xml:space="preserve">the idea of </w:t>
      </w:r>
      <w:r w:rsidR="00744F3F" w:rsidRPr="000A5DCB">
        <w:rPr>
          <w:sz w:val="24"/>
          <w:szCs w:val="24"/>
        </w:rPr>
        <w:t>feature extraction</w:t>
      </w:r>
      <w:r w:rsidR="00744F3F" w:rsidRPr="000A5DCB">
        <w:rPr>
          <w:rFonts w:hint="eastAsia"/>
          <w:sz w:val="24"/>
          <w:szCs w:val="24"/>
        </w:rPr>
        <w:t xml:space="preserve"> and </w:t>
      </w:r>
      <w:r w:rsidR="00744F3F" w:rsidRPr="000A5DCB">
        <w:rPr>
          <w:sz w:val="24"/>
          <w:szCs w:val="24"/>
        </w:rPr>
        <w:t>pattern recognition to find pieces of data</w:t>
      </w:r>
    </w:p>
    <w:p w:rsidR="00576784" w:rsidRPr="00576784" w:rsidRDefault="00576784" w:rsidP="000A5DCB">
      <w:pPr>
        <w:spacing w:line="276" w:lineRule="auto"/>
        <w:rPr>
          <w:rFonts w:eastAsia="MS Mincho"/>
          <w:sz w:val="24"/>
          <w:szCs w:val="24"/>
        </w:rPr>
      </w:pPr>
    </w:p>
    <w:p w:rsidR="00651AFD" w:rsidRPr="00651AFD" w:rsidRDefault="00576784" w:rsidP="000A5DCB">
      <w:pPr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>Based on objectives of our keystone project, t</w:t>
      </w:r>
      <w:r w:rsidR="00651AFD">
        <w:rPr>
          <w:rFonts w:hint="eastAsia"/>
          <w:sz w:val="24"/>
          <w:szCs w:val="24"/>
          <w:lang w:eastAsia="zh-CN"/>
        </w:rPr>
        <w:t xml:space="preserve">he </w:t>
      </w:r>
      <w:r w:rsidR="00651AFD">
        <w:rPr>
          <w:sz w:val="24"/>
          <w:szCs w:val="24"/>
          <w:lang w:eastAsia="zh-CN"/>
        </w:rPr>
        <w:t>complete work process is shown in Figure 1.</w:t>
      </w:r>
    </w:p>
    <w:p w:rsidR="00651AFD" w:rsidRDefault="00517DC2" w:rsidP="009A1EE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2pt;height:193.45pt">
            <v:imagedata r:id="rId9" o:title="data mining"/>
          </v:shape>
        </w:pict>
      </w:r>
    </w:p>
    <w:p w:rsidR="00651AFD" w:rsidRPr="000A0288" w:rsidRDefault="00651AFD" w:rsidP="000A0288">
      <w:pPr>
        <w:pStyle w:val="ae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3B4CD3">
          <w:rPr>
            <w:noProof/>
          </w:rPr>
          <w:t>1</w:t>
        </w:r>
      </w:fldSimple>
      <w:r>
        <w:t xml:space="preserve"> Work Process</w:t>
      </w:r>
    </w:p>
    <w:p w:rsidR="00594A88" w:rsidRPr="00550BFA" w:rsidRDefault="00594A88" w:rsidP="00550BFA">
      <w:pPr>
        <w:spacing w:line="276" w:lineRule="auto"/>
        <w:rPr>
          <w:sz w:val="24"/>
          <w:lang w:eastAsia="zh-CN"/>
        </w:rPr>
      </w:pPr>
    </w:p>
    <w:sectPr w:rsidR="00594A88" w:rsidRPr="00550BFA" w:rsidSect="00CB15E4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EA8" w:rsidRDefault="00571EA8" w:rsidP="00212E06">
      <w:pPr>
        <w:spacing w:after="0" w:line="240" w:lineRule="auto"/>
      </w:pPr>
      <w:r>
        <w:separator/>
      </w:r>
    </w:p>
  </w:endnote>
  <w:endnote w:type="continuationSeparator" w:id="1">
    <w:p w:rsidR="00571EA8" w:rsidRDefault="00571EA8" w:rsidP="0021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EA8" w:rsidRDefault="00571EA8" w:rsidP="00212E06">
      <w:pPr>
        <w:spacing w:after="0" w:line="240" w:lineRule="auto"/>
      </w:pPr>
      <w:r>
        <w:separator/>
      </w:r>
    </w:p>
  </w:footnote>
  <w:footnote w:type="continuationSeparator" w:id="1">
    <w:p w:rsidR="00571EA8" w:rsidRDefault="00571EA8" w:rsidP="00212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E06" w:rsidRDefault="00212E06" w:rsidP="00212E06">
    <w:pPr>
      <w:pStyle w:val="af2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E06" w:rsidRDefault="00212E06" w:rsidP="00212E06">
    <w:pPr>
      <w:pStyle w:val="af2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570"/>
    <w:multiLevelType w:val="hybridMultilevel"/>
    <w:tmpl w:val="ABE61AE6"/>
    <w:lvl w:ilvl="0" w:tplc="FEEA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109E2"/>
    <w:multiLevelType w:val="hybridMultilevel"/>
    <w:tmpl w:val="C1D81522"/>
    <w:lvl w:ilvl="0" w:tplc="CB0C47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F5649E"/>
    <w:multiLevelType w:val="hybridMultilevel"/>
    <w:tmpl w:val="8DD0F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9DD72A6"/>
    <w:multiLevelType w:val="hybridMultilevel"/>
    <w:tmpl w:val="3CC482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304254"/>
    <w:multiLevelType w:val="hybridMultilevel"/>
    <w:tmpl w:val="158614F8"/>
    <w:lvl w:ilvl="0" w:tplc="7C646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721DB4"/>
    <w:multiLevelType w:val="hybridMultilevel"/>
    <w:tmpl w:val="6B7C127A"/>
    <w:lvl w:ilvl="0" w:tplc="A9CA540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391ABC"/>
    <w:multiLevelType w:val="hybridMultilevel"/>
    <w:tmpl w:val="FD3EE88C"/>
    <w:lvl w:ilvl="0" w:tplc="82962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A66CBF"/>
    <w:multiLevelType w:val="hybridMultilevel"/>
    <w:tmpl w:val="6AE43B96"/>
    <w:lvl w:ilvl="0" w:tplc="A9CA540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4950113"/>
    <w:multiLevelType w:val="hybridMultilevel"/>
    <w:tmpl w:val="38C4F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821747"/>
    <w:multiLevelType w:val="hybridMultilevel"/>
    <w:tmpl w:val="FBC8BF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E672CC"/>
    <w:multiLevelType w:val="hybridMultilevel"/>
    <w:tmpl w:val="7BD668AA"/>
    <w:lvl w:ilvl="0" w:tplc="69DA7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601D57"/>
    <w:multiLevelType w:val="hybridMultilevel"/>
    <w:tmpl w:val="963612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346545"/>
    <w:multiLevelType w:val="hybridMultilevel"/>
    <w:tmpl w:val="5426D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204004"/>
    <w:multiLevelType w:val="hybridMultilevel"/>
    <w:tmpl w:val="59F20E9C"/>
    <w:lvl w:ilvl="0" w:tplc="A9CA540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017268"/>
    <w:multiLevelType w:val="hybridMultilevel"/>
    <w:tmpl w:val="E3141966"/>
    <w:lvl w:ilvl="0" w:tplc="6D7A3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F61EEC"/>
    <w:multiLevelType w:val="hybridMultilevel"/>
    <w:tmpl w:val="0A466400"/>
    <w:lvl w:ilvl="0" w:tplc="A9CA540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A331AC"/>
    <w:multiLevelType w:val="hybridMultilevel"/>
    <w:tmpl w:val="11A8D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2057D4"/>
    <w:multiLevelType w:val="hybridMultilevel"/>
    <w:tmpl w:val="006215B0"/>
    <w:lvl w:ilvl="0" w:tplc="5126A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8"/>
  </w:num>
  <w:num w:numId="14">
    <w:abstractNumId w:val="1"/>
  </w:num>
  <w:num w:numId="15">
    <w:abstractNumId w:val="0"/>
  </w:num>
  <w:num w:numId="16">
    <w:abstractNumId w:val="2"/>
  </w:num>
  <w:num w:numId="17">
    <w:abstractNumId w:val="9"/>
  </w:num>
  <w:num w:numId="18">
    <w:abstractNumId w:val="13"/>
  </w:num>
  <w:num w:numId="19">
    <w:abstractNumId w:val="17"/>
  </w:num>
  <w:num w:numId="20">
    <w:abstractNumId w:val="12"/>
  </w:num>
  <w:num w:numId="21">
    <w:abstractNumId w:val="10"/>
  </w:num>
  <w:num w:numId="22">
    <w:abstractNumId w:val="4"/>
  </w:num>
  <w:num w:numId="23">
    <w:abstractNumId w:val="6"/>
  </w:num>
  <w:num w:numId="24">
    <w:abstractNumId w:val="5"/>
  </w:num>
  <w:num w:numId="25">
    <w:abstractNumId w:val="8"/>
  </w:num>
  <w:num w:numId="26">
    <w:abstractNumId w:val="7"/>
  </w:num>
  <w:num w:numId="27">
    <w:abstractNumId w:val="14"/>
  </w:num>
  <w:num w:numId="28">
    <w:abstractNumId w:val="15"/>
  </w:num>
  <w:num w:numId="29">
    <w:abstractNumId w:val="16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9C5693"/>
    <w:rsid w:val="00005D86"/>
    <w:rsid w:val="000371AF"/>
    <w:rsid w:val="0004057C"/>
    <w:rsid w:val="0004586A"/>
    <w:rsid w:val="000700E4"/>
    <w:rsid w:val="00085328"/>
    <w:rsid w:val="000A0288"/>
    <w:rsid w:val="000A5DCB"/>
    <w:rsid w:val="000D4C2B"/>
    <w:rsid w:val="000F36E9"/>
    <w:rsid w:val="001211D2"/>
    <w:rsid w:val="00123B8F"/>
    <w:rsid w:val="00136991"/>
    <w:rsid w:val="00140AAF"/>
    <w:rsid w:val="00142E99"/>
    <w:rsid w:val="001526FB"/>
    <w:rsid w:val="00171961"/>
    <w:rsid w:val="001E2EF8"/>
    <w:rsid w:val="001F08D4"/>
    <w:rsid w:val="00212E06"/>
    <w:rsid w:val="00213932"/>
    <w:rsid w:val="002203AE"/>
    <w:rsid w:val="0023374B"/>
    <w:rsid w:val="002362CE"/>
    <w:rsid w:val="002602D4"/>
    <w:rsid w:val="0026121F"/>
    <w:rsid w:val="00293AC3"/>
    <w:rsid w:val="00295877"/>
    <w:rsid w:val="002B275E"/>
    <w:rsid w:val="002F0991"/>
    <w:rsid w:val="003174DB"/>
    <w:rsid w:val="00367340"/>
    <w:rsid w:val="00372895"/>
    <w:rsid w:val="003B1098"/>
    <w:rsid w:val="003B4CD3"/>
    <w:rsid w:val="003D5091"/>
    <w:rsid w:val="0041188A"/>
    <w:rsid w:val="00436745"/>
    <w:rsid w:val="00442AC5"/>
    <w:rsid w:val="00451F6D"/>
    <w:rsid w:val="00476CE2"/>
    <w:rsid w:val="00483F49"/>
    <w:rsid w:val="004C571E"/>
    <w:rsid w:val="004E6AD3"/>
    <w:rsid w:val="00512EEE"/>
    <w:rsid w:val="00517DC2"/>
    <w:rsid w:val="005304D0"/>
    <w:rsid w:val="00550BFA"/>
    <w:rsid w:val="00566DA8"/>
    <w:rsid w:val="00571EA8"/>
    <w:rsid w:val="00576784"/>
    <w:rsid w:val="00577A3C"/>
    <w:rsid w:val="00594A88"/>
    <w:rsid w:val="005960C5"/>
    <w:rsid w:val="0060006F"/>
    <w:rsid w:val="0061126D"/>
    <w:rsid w:val="00642CBA"/>
    <w:rsid w:val="00651AFD"/>
    <w:rsid w:val="006A44CD"/>
    <w:rsid w:val="006C6008"/>
    <w:rsid w:val="006C755F"/>
    <w:rsid w:val="006D3E9C"/>
    <w:rsid w:val="00706B21"/>
    <w:rsid w:val="00726E4F"/>
    <w:rsid w:val="007321FD"/>
    <w:rsid w:val="00744F3F"/>
    <w:rsid w:val="00752206"/>
    <w:rsid w:val="00754B6E"/>
    <w:rsid w:val="00787446"/>
    <w:rsid w:val="007A5823"/>
    <w:rsid w:val="007B68E7"/>
    <w:rsid w:val="007E3072"/>
    <w:rsid w:val="008069E7"/>
    <w:rsid w:val="00810ECF"/>
    <w:rsid w:val="00826161"/>
    <w:rsid w:val="008654D1"/>
    <w:rsid w:val="008B7CF5"/>
    <w:rsid w:val="008E519E"/>
    <w:rsid w:val="008F4D71"/>
    <w:rsid w:val="009673AD"/>
    <w:rsid w:val="00984308"/>
    <w:rsid w:val="009A1EED"/>
    <w:rsid w:val="009A3929"/>
    <w:rsid w:val="009C1DAF"/>
    <w:rsid w:val="009C5693"/>
    <w:rsid w:val="009E0DE5"/>
    <w:rsid w:val="00A033F5"/>
    <w:rsid w:val="00A13F81"/>
    <w:rsid w:val="00A47B64"/>
    <w:rsid w:val="00A664E1"/>
    <w:rsid w:val="00A72217"/>
    <w:rsid w:val="00A90ABF"/>
    <w:rsid w:val="00AB015F"/>
    <w:rsid w:val="00AD1D8C"/>
    <w:rsid w:val="00B21224"/>
    <w:rsid w:val="00B94428"/>
    <w:rsid w:val="00BB12F8"/>
    <w:rsid w:val="00BC2E7F"/>
    <w:rsid w:val="00BC5199"/>
    <w:rsid w:val="00BD025E"/>
    <w:rsid w:val="00BE7C02"/>
    <w:rsid w:val="00C058A8"/>
    <w:rsid w:val="00C60C61"/>
    <w:rsid w:val="00C66C19"/>
    <w:rsid w:val="00C97E48"/>
    <w:rsid w:val="00CB15E4"/>
    <w:rsid w:val="00D07649"/>
    <w:rsid w:val="00D236AB"/>
    <w:rsid w:val="00D271ED"/>
    <w:rsid w:val="00D31503"/>
    <w:rsid w:val="00D33D5F"/>
    <w:rsid w:val="00D55160"/>
    <w:rsid w:val="00D92713"/>
    <w:rsid w:val="00DB55C9"/>
    <w:rsid w:val="00DC7E12"/>
    <w:rsid w:val="00DD16CC"/>
    <w:rsid w:val="00DD39CF"/>
    <w:rsid w:val="00DD6165"/>
    <w:rsid w:val="00DE7FCE"/>
    <w:rsid w:val="00E02021"/>
    <w:rsid w:val="00E049BE"/>
    <w:rsid w:val="00E11059"/>
    <w:rsid w:val="00E1392C"/>
    <w:rsid w:val="00E15238"/>
    <w:rsid w:val="00E31C19"/>
    <w:rsid w:val="00E31EE2"/>
    <w:rsid w:val="00E328A7"/>
    <w:rsid w:val="00E5753B"/>
    <w:rsid w:val="00E676D2"/>
    <w:rsid w:val="00E738A7"/>
    <w:rsid w:val="00EB419B"/>
    <w:rsid w:val="00ED7C18"/>
    <w:rsid w:val="00F13A96"/>
    <w:rsid w:val="00F508BA"/>
    <w:rsid w:val="00F67ADD"/>
    <w:rsid w:val="00F76F70"/>
    <w:rsid w:val="00F974C4"/>
    <w:rsid w:val="00F97EB8"/>
    <w:rsid w:val="00FB0EDA"/>
    <w:rsid w:val="00FB2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5E4"/>
  </w:style>
  <w:style w:type="paragraph" w:styleId="1">
    <w:name w:val="heading 1"/>
    <w:basedOn w:val="a"/>
    <w:next w:val="a"/>
    <w:link w:val="1Char"/>
    <w:uiPriority w:val="9"/>
    <w:qFormat/>
    <w:rsid w:val="00CB15E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15E4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15E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15E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15E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15E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15E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15E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15E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15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B15E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15E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sid w:val="00CB15E4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sid w:val="00CB15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CB15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B15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CB15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CB15E4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CB15E4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CB15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B15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B15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CB15E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CB15E4"/>
    <w:rPr>
      <w:i/>
      <w:iCs/>
      <w:color w:val="auto"/>
    </w:rPr>
  </w:style>
  <w:style w:type="character" w:styleId="a7">
    <w:name w:val="Intense Emphasis"/>
    <w:basedOn w:val="a0"/>
    <w:uiPriority w:val="21"/>
    <w:qFormat/>
    <w:rsid w:val="00CB15E4"/>
    <w:rPr>
      <w:b/>
      <w:bCs/>
      <w:i/>
      <w:iCs/>
      <w:caps/>
    </w:rPr>
  </w:style>
  <w:style w:type="character" w:styleId="a8">
    <w:name w:val="Strong"/>
    <w:basedOn w:val="a0"/>
    <w:uiPriority w:val="22"/>
    <w:qFormat/>
    <w:rsid w:val="00CB15E4"/>
    <w:rPr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CB15E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CB15E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CB15E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CB15E4"/>
    <w:rPr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CB15E4"/>
    <w:rPr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CB15E4"/>
    <w:rPr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CB15E4"/>
    <w:rPr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unhideWhenUsed/>
    <w:qFormat/>
    <w:rsid w:val="00CB15E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B15E4"/>
    <w:pPr>
      <w:outlineLvl w:val="9"/>
    </w:pPr>
  </w:style>
  <w:style w:type="paragraph" w:styleId="af">
    <w:name w:val="No Spacing"/>
    <w:uiPriority w:val="1"/>
    <w:qFormat/>
    <w:rsid w:val="00CB15E4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CB15E4"/>
    <w:pPr>
      <w:ind w:left="720"/>
      <w:contextualSpacing/>
    </w:pPr>
  </w:style>
  <w:style w:type="table" w:styleId="af1">
    <w:name w:val="Table Grid"/>
    <w:basedOn w:val="a1"/>
    <w:uiPriority w:val="39"/>
    <w:rsid w:val="00DE7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2">
    <w:name w:val="Grid Table 2 Accent 2"/>
    <w:basedOn w:val="a1"/>
    <w:uiPriority w:val="47"/>
    <w:rsid w:val="00DE7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styleId="af2">
    <w:name w:val="header"/>
    <w:basedOn w:val="a"/>
    <w:link w:val="Char3"/>
    <w:uiPriority w:val="99"/>
    <w:unhideWhenUsed/>
    <w:rsid w:val="00212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212E06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212E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212E06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476CE2"/>
    <w:pPr>
      <w:tabs>
        <w:tab w:val="center" w:pos="4680"/>
        <w:tab w:val="right" w:pos="9360"/>
      </w:tabs>
      <w:spacing w:line="276" w:lineRule="auto"/>
    </w:pPr>
    <w:rPr>
      <w:sz w:val="24"/>
      <w:lang w:eastAsia="zh-CN"/>
    </w:rPr>
  </w:style>
  <w:style w:type="character" w:customStyle="1" w:styleId="MTDisplayEquationChar">
    <w:name w:val="MTDisplayEquation Char"/>
    <w:basedOn w:val="a0"/>
    <w:link w:val="MTDisplayEquation"/>
    <w:rsid w:val="00476CE2"/>
    <w:rPr>
      <w:sz w:val="24"/>
      <w:lang w:eastAsia="zh-CN"/>
    </w:rPr>
  </w:style>
  <w:style w:type="table" w:customStyle="1" w:styleId="GridTable2Accent3">
    <w:name w:val="Grid Table 2 Accent 3"/>
    <w:basedOn w:val="a1"/>
    <w:uiPriority w:val="47"/>
    <w:rsid w:val="001E2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paragraph" w:styleId="af4">
    <w:name w:val="Balloon Text"/>
    <w:basedOn w:val="a"/>
    <w:link w:val="Char5"/>
    <w:uiPriority w:val="99"/>
    <w:semiHidden/>
    <w:unhideWhenUsed/>
    <w:rsid w:val="00517DC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517D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A7ED356-1DAF-4C84-BD02-4F084053DD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 Wang, Jialin Shao, Pengyu Zhang, Hongbin Zhang, Minyu Jiang</dc:creator>
  <cp:keywords/>
  <cp:lastModifiedBy>lh</cp:lastModifiedBy>
  <cp:revision>8</cp:revision>
  <cp:lastPrinted>2017-03-25T09:15:00Z</cp:lastPrinted>
  <dcterms:created xsi:type="dcterms:W3CDTF">2017-03-25T09:08:00Z</dcterms:created>
  <dcterms:modified xsi:type="dcterms:W3CDTF">2017-04-19T12:50:00Z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MTWinEqns">
    <vt:bool>true</vt:bool>
  </property>
</Properties>
</file>